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47"/>
        <w:gridCol w:w="2814"/>
        <w:gridCol w:w="2232"/>
        <w:gridCol w:w="1238"/>
        <w:gridCol w:w="4215"/>
      </w:tblGrid>
      <w:tr w:rsidR="00B43654" w14:paraId="3620BB8B" w14:textId="77777777" w:rsidTr="00702A99">
        <w:trPr>
          <w:trHeight w:val="1212"/>
        </w:trPr>
        <w:tc>
          <w:tcPr>
            <w:tcW w:w="947" w:type="dxa"/>
            <w:tcBorders>
              <w:bottom w:val="single" w:sz="18" w:space="0" w:color="648276" w:themeColor="accent5"/>
            </w:tcBorders>
          </w:tcPr>
          <w:p w14:paraId="647D75BD" w14:textId="77777777" w:rsidR="00605A5B" w:rsidRDefault="00605A5B" w:rsidP="00702A99">
            <w:pPr>
              <w:spacing w:line="240" w:lineRule="exact"/>
            </w:pPr>
          </w:p>
        </w:tc>
        <w:tc>
          <w:tcPr>
            <w:tcW w:w="6284" w:type="dxa"/>
            <w:gridSpan w:val="3"/>
            <w:tcBorders>
              <w:bottom w:val="single" w:sz="18" w:space="0" w:color="648276" w:themeColor="accent5"/>
            </w:tcBorders>
          </w:tcPr>
          <w:p w14:paraId="4D1C100E" w14:textId="77777777" w:rsidR="00605A5B" w:rsidRDefault="0051090D" w:rsidP="0051090D">
            <w:pPr>
              <w:pStyle w:val="Title"/>
              <w:rPr>
                <w:sz w:val="72"/>
                <w:szCs w:val="72"/>
              </w:rPr>
            </w:pPr>
            <w:r w:rsidRPr="0072444C">
              <w:rPr>
                <w:sz w:val="72"/>
                <w:szCs w:val="72"/>
              </w:rPr>
              <w:t>Pratyaksha</w:t>
            </w:r>
          </w:p>
          <w:p w14:paraId="3C1AC9BF" w14:textId="4B174037" w:rsidR="001230C2" w:rsidRPr="001230C2" w:rsidRDefault="00702A99" w:rsidP="001230C2">
            <w:r>
              <w:t>Pratyakshaverma2018@gmail.com</w:t>
            </w:r>
          </w:p>
        </w:tc>
        <w:tc>
          <w:tcPr>
            <w:tcW w:w="4214" w:type="dxa"/>
            <w:tcBorders>
              <w:bottom w:val="single" w:sz="18" w:space="0" w:color="648276" w:themeColor="accent5"/>
            </w:tcBorders>
          </w:tcPr>
          <w:p w14:paraId="78D9FEFE" w14:textId="7CDF55D7" w:rsidR="001230C2" w:rsidRDefault="001230C2" w:rsidP="00B43654">
            <w:pPr>
              <w:rPr>
                <w:sz w:val="22"/>
                <w:szCs w:val="22"/>
              </w:rPr>
            </w:pPr>
            <w:r w:rsidRPr="00702A99">
              <w:rPr>
                <w:b/>
                <w:sz w:val="22"/>
                <w:szCs w:val="22"/>
              </w:rPr>
              <w:t xml:space="preserve">Phone </w:t>
            </w:r>
            <w:r w:rsidR="00702A99" w:rsidRPr="00702A99">
              <w:rPr>
                <w:b/>
                <w:sz w:val="22"/>
                <w:szCs w:val="22"/>
              </w:rPr>
              <w:t>No</w:t>
            </w:r>
            <w:r w:rsidR="00702A99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1230C2">
              <w:rPr>
                <w:sz w:val="22"/>
                <w:szCs w:val="22"/>
              </w:rPr>
              <w:t>8171180311</w:t>
            </w:r>
          </w:p>
          <w:p w14:paraId="3C08D808" w14:textId="3ECEC70F" w:rsidR="001230C2" w:rsidRDefault="001230C2" w:rsidP="001230C2">
            <w:pPr>
              <w:pStyle w:val="ContactInfo"/>
              <w:spacing w:after="0"/>
              <w:rPr>
                <w:sz w:val="22"/>
                <w:szCs w:val="22"/>
              </w:rPr>
            </w:pPr>
            <w:r w:rsidRPr="00702A99">
              <w:rPr>
                <w:b/>
                <w:sz w:val="22"/>
                <w:szCs w:val="22"/>
              </w:rPr>
              <w:t>Linked</w:t>
            </w:r>
            <w:r w:rsidR="00702A99" w:rsidRPr="00702A99">
              <w:rPr>
                <w:b/>
                <w:sz w:val="22"/>
                <w:szCs w:val="22"/>
              </w:rPr>
              <w:t>In:</w:t>
            </w:r>
            <w:r>
              <w:rPr>
                <w:sz w:val="22"/>
                <w:szCs w:val="22"/>
              </w:rPr>
              <w:t xml:space="preserve"> </w:t>
            </w:r>
            <w:r w:rsidRPr="00837434">
              <w:t>https</w:t>
            </w:r>
            <w:r w:rsidRPr="001230C2">
              <w:rPr>
                <w:sz w:val="22"/>
                <w:szCs w:val="22"/>
              </w:rPr>
              <w:t>://www.linkedin.com/in/pratyaksha-verma-296729186/</w:t>
            </w:r>
          </w:p>
          <w:p w14:paraId="5A8FE75A" w14:textId="1E2DAC77" w:rsidR="00702A99" w:rsidRPr="00702A99" w:rsidRDefault="00702A99" w:rsidP="001230C2">
            <w:pPr>
              <w:pStyle w:val="ContactInfo"/>
              <w:spacing w:after="0"/>
              <w:rPr>
                <w:sz w:val="22"/>
                <w:szCs w:val="22"/>
              </w:rPr>
            </w:pPr>
            <w:r w:rsidRPr="00702A99">
              <w:rPr>
                <w:b/>
                <w:sz w:val="22"/>
                <w:szCs w:val="22"/>
              </w:rPr>
              <w:t xml:space="preserve">GitHub: </w:t>
            </w:r>
            <w:r w:rsidRPr="00702A99">
              <w:rPr>
                <w:sz w:val="22"/>
                <w:szCs w:val="22"/>
              </w:rPr>
              <w:t>https://github.com/pratyakshacode</w:t>
            </w:r>
          </w:p>
          <w:p w14:paraId="6287490E" w14:textId="29CEB97A" w:rsidR="001230C2" w:rsidRPr="001230C2" w:rsidRDefault="001230C2" w:rsidP="00B43654">
            <w:pPr>
              <w:rPr>
                <w:sz w:val="22"/>
                <w:szCs w:val="22"/>
              </w:rPr>
            </w:pPr>
          </w:p>
          <w:p w14:paraId="11103728" w14:textId="77777777" w:rsidR="00605A5B" w:rsidRDefault="00605A5B"/>
        </w:tc>
      </w:tr>
      <w:tr w:rsidR="00B43654" w14:paraId="4DC090EA" w14:textId="77777777" w:rsidTr="00702A99">
        <w:trPr>
          <w:trHeight w:val="42"/>
        </w:trPr>
        <w:tc>
          <w:tcPr>
            <w:tcW w:w="376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0C79E50" w14:textId="77777777" w:rsidR="00F4501B" w:rsidRDefault="00F4501B"/>
        </w:tc>
        <w:tc>
          <w:tcPr>
            <w:tcW w:w="2232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5111C3C" w14:textId="77777777" w:rsidR="00F4501B" w:rsidRDefault="00F4501B"/>
        </w:tc>
        <w:tc>
          <w:tcPr>
            <w:tcW w:w="5452" w:type="dxa"/>
            <w:gridSpan w:val="2"/>
            <w:tcBorders>
              <w:top w:val="single" w:sz="18" w:space="0" w:color="648276" w:themeColor="accent5"/>
            </w:tcBorders>
          </w:tcPr>
          <w:p w14:paraId="1C74F3FA" w14:textId="77777777" w:rsidR="00F4501B" w:rsidRDefault="00F4501B"/>
        </w:tc>
      </w:tr>
      <w:tr w:rsidR="00605A5B" w14:paraId="3C9F36E3" w14:textId="77777777" w:rsidTr="00702A99">
        <w:trPr>
          <w:trHeight w:val="80"/>
        </w:trPr>
        <w:tc>
          <w:tcPr>
            <w:tcW w:w="3761" w:type="dxa"/>
            <w:gridSpan w:val="2"/>
            <w:tcBorders>
              <w:right w:val="single" w:sz="18" w:space="0" w:color="648276" w:themeColor="accent5"/>
            </w:tcBorders>
          </w:tcPr>
          <w:p w14:paraId="6F844BB4" w14:textId="77777777" w:rsidR="00605A5B" w:rsidRPr="00605A5B" w:rsidRDefault="003A4AA0" w:rsidP="00605A5B">
            <w:pPr>
              <w:pStyle w:val="Heading1"/>
            </w:pPr>
            <w:sdt>
              <w:sdtPr>
                <w:id w:val="1604447469"/>
                <w:placeholder>
                  <w:docPart w:val="956BDBF484BA4997A6D8966A440C444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51090D">
                  <w:rPr>
                    <w:color w:val="auto"/>
                  </w:rPr>
                  <w:t>Contact</w:t>
                </w:r>
              </w:sdtContent>
            </w:sdt>
          </w:p>
          <w:p w14:paraId="41592B68" w14:textId="77777777" w:rsidR="00C1095A" w:rsidRDefault="0051090D" w:rsidP="0051090D">
            <w:pPr>
              <w:pStyle w:val="TextLeft"/>
            </w:pPr>
            <w:r>
              <w:t>Greater Noida, Uttar Pradesh</w:t>
            </w:r>
          </w:p>
          <w:p w14:paraId="14E307BB" w14:textId="77777777" w:rsidR="00C1095A" w:rsidRDefault="0051090D" w:rsidP="00C1095A">
            <w:pPr>
              <w:pStyle w:val="TextLeft"/>
            </w:pPr>
            <w:r>
              <w:t>8171180311</w:t>
            </w:r>
          </w:p>
          <w:p w14:paraId="64AC4754" w14:textId="77777777" w:rsidR="00C1095A" w:rsidRDefault="0051090D" w:rsidP="00C1095A">
            <w:pPr>
              <w:pStyle w:val="TextLeft"/>
            </w:pPr>
            <w:r>
              <w:t>Pratyakshaverma2018@gmail.com</w:t>
            </w:r>
          </w:p>
          <w:p w14:paraId="40395CC6" w14:textId="77777777" w:rsidR="00605A5B" w:rsidRDefault="00605A5B" w:rsidP="00605A5B">
            <w:pPr>
              <w:pStyle w:val="TextLeft"/>
            </w:pPr>
          </w:p>
        </w:tc>
        <w:tc>
          <w:tcPr>
            <w:tcW w:w="7685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3A8EA0C" w14:textId="77777777" w:rsidR="00605A5B" w:rsidRDefault="003A4AA0" w:rsidP="00605A5B">
            <w:pPr>
              <w:pStyle w:val="Heading2"/>
            </w:pPr>
            <w:sdt>
              <w:sdtPr>
                <w:id w:val="-651833632"/>
                <w:placeholder>
                  <w:docPart w:val="387F5D72F01C4A30BF661D7E0665489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3227D18F" w14:textId="5779EEE7" w:rsidR="00605A5B" w:rsidRPr="006E70D3" w:rsidRDefault="00BB4BF0" w:rsidP="006E70D3">
            <w:pPr>
              <w:pStyle w:val="TextRight"/>
            </w:pPr>
            <w:r w:rsidRPr="00BB4BF0">
              <w:t>To secure a challenging and rewarding web development internship that will allow me to leverage my technical skills and knowledge while gaining practical experience in a professional setting.</w:t>
            </w:r>
            <w:r w:rsidR="00EC1E4D">
              <w:t xml:space="preserve"> </w:t>
            </w:r>
          </w:p>
        </w:tc>
      </w:tr>
      <w:tr w:rsidR="000E1D44" w14:paraId="164678E6" w14:textId="77777777" w:rsidTr="00BB4BF0">
        <w:trPr>
          <w:trHeight w:val="3506"/>
        </w:trPr>
        <w:tc>
          <w:tcPr>
            <w:tcW w:w="3761" w:type="dxa"/>
            <w:gridSpan w:val="2"/>
            <w:tcBorders>
              <w:right w:val="single" w:sz="18" w:space="0" w:color="648276" w:themeColor="accent5"/>
            </w:tcBorders>
          </w:tcPr>
          <w:p w14:paraId="4309776F" w14:textId="77777777" w:rsidR="000E1D44" w:rsidRDefault="003A4AA0" w:rsidP="000E1D44">
            <w:pPr>
              <w:pStyle w:val="Heading1"/>
            </w:pPr>
            <w:sdt>
              <w:sdtPr>
                <w:id w:val="1723097672"/>
                <w:placeholder>
                  <w:docPart w:val="F36142C8C60E42A5BFD8F40C2FFCE6D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5D37B66A" w14:textId="77777777" w:rsidR="00B2613B" w:rsidRPr="00B2613B" w:rsidRDefault="00B2613B" w:rsidP="00B2613B"/>
          <w:p w14:paraId="3D5DD939" w14:textId="77777777" w:rsidR="000E1D44" w:rsidRPr="0051090D" w:rsidRDefault="0051090D" w:rsidP="0051090D">
            <w:pPr>
              <w:pStyle w:val="TextLeft"/>
              <w:rPr>
                <w:b/>
                <w:sz w:val="24"/>
              </w:rPr>
            </w:pPr>
            <w:r w:rsidRPr="0051090D">
              <w:rPr>
                <w:b/>
                <w:sz w:val="24"/>
              </w:rPr>
              <w:t>Bachelor of Technology</w:t>
            </w:r>
          </w:p>
          <w:p w14:paraId="54633BF1" w14:textId="77777777" w:rsidR="0051090D" w:rsidRDefault="0051090D" w:rsidP="00111359">
            <w:pPr>
              <w:jc w:val="right"/>
              <w:rPr>
                <w:sz w:val="22"/>
                <w:szCs w:val="22"/>
              </w:rPr>
            </w:pPr>
            <w:r w:rsidRPr="0051090D">
              <w:rPr>
                <w:sz w:val="22"/>
                <w:szCs w:val="22"/>
              </w:rPr>
              <w:t>Computer Science and Engineering</w:t>
            </w:r>
            <w:r w:rsidR="00111359">
              <w:rPr>
                <w:sz w:val="22"/>
                <w:szCs w:val="22"/>
              </w:rPr>
              <w:t xml:space="preserve"> (Pursuing)</w:t>
            </w:r>
          </w:p>
          <w:p w14:paraId="7DFF7D64" w14:textId="77777777" w:rsidR="0051090D" w:rsidRDefault="0051090D" w:rsidP="0051090D">
            <w:pPr>
              <w:rPr>
                <w:sz w:val="22"/>
                <w:szCs w:val="22"/>
              </w:rPr>
            </w:pPr>
          </w:p>
          <w:p w14:paraId="4D7A544C" w14:textId="450729CB" w:rsidR="0051090D" w:rsidRDefault="0051090D" w:rsidP="0011135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N.I.E.T. Greater Noida </w:t>
            </w:r>
            <w:r w:rsidR="00702A99">
              <w:rPr>
                <w:sz w:val="22"/>
                <w:szCs w:val="22"/>
              </w:rPr>
              <w:t>(</w:t>
            </w:r>
            <w:r w:rsidR="00702A99" w:rsidRPr="00BB4BF0">
              <w:rPr>
                <w:b/>
                <w:sz w:val="22"/>
                <w:szCs w:val="22"/>
              </w:rPr>
              <w:t>9.0</w:t>
            </w:r>
            <w:r w:rsidR="00111359" w:rsidRPr="00BB4BF0">
              <w:rPr>
                <w:b/>
                <w:sz w:val="22"/>
                <w:szCs w:val="22"/>
              </w:rPr>
              <w:t xml:space="preserve"> </w:t>
            </w:r>
            <w:r w:rsidR="00702A99" w:rsidRPr="00BB4BF0">
              <w:rPr>
                <w:b/>
                <w:sz w:val="22"/>
                <w:szCs w:val="22"/>
              </w:rPr>
              <w:t>cgpa</w:t>
            </w:r>
            <w:r w:rsidR="00702A99">
              <w:rPr>
                <w:sz w:val="22"/>
                <w:szCs w:val="22"/>
              </w:rPr>
              <w:t>)</w:t>
            </w:r>
          </w:p>
          <w:p w14:paraId="6900C1E5" w14:textId="77777777" w:rsidR="0051090D" w:rsidRDefault="0051090D" w:rsidP="0051090D">
            <w:pPr>
              <w:rPr>
                <w:sz w:val="22"/>
                <w:szCs w:val="22"/>
              </w:rPr>
            </w:pPr>
          </w:p>
          <w:p w14:paraId="5D1B69AC" w14:textId="77777777" w:rsidR="0051090D" w:rsidRDefault="0051090D" w:rsidP="0051090D">
            <w:pPr>
              <w:jc w:val="right"/>
              <w:rPr>
                <w:b/>
              </w:rPr>
            </w:pPr>
            <w:r w:rsidRPr="0051090D">
              <w:rPr>
                <w:b/>
              </w:rPr>
              <w:t>High School</w:t>
            </w:r>
          </w:p>
          <w:p w14:paraId="7FB1D282" w14:textId="75CDF00B" w:rsidR="0051090D" w:rsidRDefault="0051090D" w:rsidP="0051090D">
            <w:r>
              <w:t xml:space="preserve">D.S.M. Public School with </w:t>
            </w:r>
            <w:r w:rsidRPr="00702A99">
              <w:rPr>
                <w:b/>
              </w:rPr>
              <w:t>9.8 cgpa</w:t>
            </w:r>
            <w:r>
              <w:t>.</w:t>
            </w:r>
          </w:p>
          <w:p w14:paraId="63E5BC10" w14:textId="77777777" w:rsidR="0051090D" w:rsidRDefault="0051090D" w:rsidP="0051090D">
            <w:pPr>
              <w:jc w:val="right"/>
              <w:rPr>
                <w:b/>
              </w:rPr>
            </w:pPr>
            <w:r w:rsidRPr="0051090D">
              <w:rPr>
                <w:b/>
              </w:rPr>
              <w:t>Diploma</w:t>
            </w:r>
          </w:p>
          <w:p w14:paraId="7F6C8EF2" w14:textId="77777777" w:rsidR="0051090D" w:rsidRDefault="0051090D" w:rsidP="0051090D">
            <w:pPr>
              <w:jc w:val="right"/>
            </w:pPr>
            <w:r>
              <w:t>Government Polytechnic Bijnor with 8,2 cgpa</w:t>
            </w:r>
          </w:p>
          <w:p w14:paraId="02B4D1A7" w14:textId="77777777" w:rsidR="0051090D" w:rsidRPr="0051090D" w:rsidRDefault="0051090D" w:rsidP="0051090D"/>
        </w:tc>
        <w:tc>
          <w:tcPr>
            <w:tcW w:w="7685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87387B5" w14:textId="2BE9E4EC" w:rsidR="00702A99" w:rsidRDefault="00966F79" w:rsidP="00702A99">
            <w:pPr>
              <w:pStyle w:val="Heading2"/>
            </w:pPr>
            <w:r>
              <w:t xml:space="preserve">Skills </w:t>
            </w:r>
            <w:r w:rsidR="0051090D">
              <w:t>Certification</w:t>
            </w:r>
          </w:p>
          <w:p w14:paraId="2B9788A3" w14:textId="6F61B2A6" w:rsidR="00404BF8" w:rsidRDefault="00404BF8" w:rsidP="00404BF8"/>
          <w:p w14:paraId="120F778E" w14:textId="29F62264" w:rsidR="00404BF8" w:rsidRDefault="00404BF8" w:rsidP="00404BF8">
            <w:pPr>
              <w:rPr>
                <w:b/>
              </w:rPr>
            </w:pPr>
            <w:r w:rsidRPr="00404BF8">
              <w:rPr>
                <w:b/>
              </w:rPr>
              <w:t xml:space="preserve">Course Era </w:t>
            </w:r>
          </w:p>
          <w:p w14:paraId="6292272D" w14:textId="77777777" w:rsidR="00404BF8" w:rsidRPr="00404BF8" w:rsidRDefault="00404BF8" w:rsidP="00404BF8">
            <w:pPr>
              <w:rPr>
                <w:b/>
              </w:rPr>
            </w:pPr>
          </w:p>
          <w:p w14:paraId="44B47222" w14:textId="77777777" w:rsidR="00C24DD2" w:rsidRDefault="00C24DD2" w:rsidP="00C24DD2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C24DD2">
              <w:rPr>
                <w:sz w:val="22"/>
                <w:szCs w:val="22"/>
              </w:rPr>
              <w:t>Java Programming: Arrays, Lists and Structured Data.</w:t>
            </w:r>
          </w:p>
          <w:p w14:paraId="598B5B11" w14:textId="77777777" w:rsidR="00C24DD2" w:rsidRDefault="0059635B" w:rsidP="00C24DD2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Programming Using Java.</w:t>
            </w:r>
          </w:p>
          <w:p w14:paraId="52317769" w14:textId="77777777" w:rsidR="0059635B" w:rsidRDefault="0059635B" w:rsidP="00C24DD2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Structures and Algorithmic Toolbox</w:t>
            </w:r>
          </w:p>
          <w:p w14:paraId="4EBEE7FC" w14:textId="77777777" w:rsidR="0059635B" w:rsidRDefault="0059635B" w:rsidP="00C24DD2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SQL Database</w:t>
            </w:r>
          </w:p>
          <w:p w14:paraId="0CD69D85" w14:textId="77777777" w:rsidR="0059635B" w:rsidRDefault="0059635B" w:rsidP="00C24DD2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NOSQL Databases using python</w:t>
            </w:r>
          </w:p>
          <w:p w14:paraId="2BE215BE" w14:textId="77777777" w:rsidR="00BB4BF0" w:rsidRDefault="00BB4BF0" w:rsidP="0059635B">
            <w:pPr>
              <w:rPr>
                <w:sz w:val="22"/>
                <w:szCs w:val="22"/>
              </w:rPr>
            </w:pPr>
          </w:p>
          <w:p w14:paraId="3F66BABB" w14:textId="77777777" w:rsidR="0072444C" w:rsidRPr="0072444C" w:rsidRDefault="0072444C" w:rsidP="0059635B">
            <w:pPr>
              <w:rPr>
                <w:b/>
              </w:rPr>
            </w:pPr>
            <w:r w:rsidRPr="0072444C">
              <w:rPr>
                <w:b/>
              </w:rPr>
              <w:t>Achievements</w:t>
            </w:r>
          </w:p>
          <w:p w14:paraId="63166003" w14:textId="77777777" w:rsidR="0072444C" w:rsidRDefault="0072444C" w:rsidP="0059635B">
            <w:pPr>
              <w:rPr>
                <w:sz w:val="22"/>
                <w:szCs w:val="22"/>
              </w:rPr>
            </w:pPr>
          </w:p>
          <w:p w14:paraId="6C6E4940" w14:textId="77777777" w:rsidR="0072444C" w:rsidRDefault="0072444C" w:rsidP="0059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Got the trophy for winning the technical quiz competition in college.</w:t>
            </w:r>
          </w:p>
          <w:p w14:paraId="5DFD073F" w14:textId="77777777" w:rsidR="0072444C" w:rsidRDefault="0072444C" w:rsidP="005963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Gold and silver medals from Bhartiya Sanskriti Gyan Pariksha.</w:t>
            </w:r>
          </w:p>
          <w:p w14:paraId="4F0BE469" w14:textId="77777777" w:rsidR="0072444C" w:rsidRPr="0059635B" w:rsidRDefault="0072444C" w:rsidP="0059635B">
            <w:pPr>
              <w:rPr>
                <w:sz w:val="22"/>
                <w:szCs w:val="22"/>
              </w:rPr>
            </w:pPr>
          </w:p>
        </w:tc>
      </w:tr>
      <w:tr w:rsidR="000E1D44" w14:paraId="23A49C56" w14:textId="77777777" w:rsidTr="00702A99">
        <w:trPr>
          <w:trHeight w:val="2344"/>
        </w:trPr>
        <w:tc>
          <w:tcPr>
            <w:tcW w:w="3761" w:type="dxa"/>
            <w:gridSpan w:val="2"/>
            <w:tcBorders>
              <w:right w:val="single" w:sz="18" w:space="0" w:color="648276" w:themeColor="accent5"/>
            </w:tcBorders>
          </w:tcPr>
          <w:p w14:paraId="2898C07C" w14:textId="77777777" w:rsidR="0051090D" w:rsidRDefault="003A4AA0" w:rsidP="0051090D">
            <w:pPr>
              <w:pStyle w:val="Heading1"/>
            </w:pPr>
            <w:sdt>
              <w:sdtPr>
                <w:id w:val="-242716918"/>
                <w:placeholder>
                  <w:docPart w:val="2E4D65FD91EC4E1282661CDEDFE4A99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071D1FFB" w14:textId="77777777" w:rsidR="0051090D" w:rsidRPr="0051090D" w:rsidRDefault="0051090D" w:rsidP="0051090D"/>
          <w:p w14:paraId="036085E0" w14:textId="1E02B24F" w:rsidR="0051090D" w:rsidRDefault="0051090D" w:rsidP="0051090D">
            <w:pPr>
              <w:pStyle w:val="TextLeft"/>
              <w:rPr>
                <w:sz w:val="24"/>
              </w:rPr>
            </w:pPr>
            <w:r w:rsidRPr="0051090D">
              <w:rPr>
                <w:b/>
                <w:sz w:val="24"/>
              </w:rPr>
              <w:t>Programming:</w:t>
            </w:r>
            <w:r w:rsidRPr="0051090D">
              <w:rPr>
                <w:sz w:val="24"/>
              </w:rPr>
              <w:t xml:space="preserve"> C++, Java</w:t>
            </w:r>
            <w:r w:rsidR="00EC1E4D">
              <w:rPr>
                <w:sz w:val="24"/>
              </w:rPr>
              <w:t xml:space="preserve">, </w:t>
            </w:r>
            <w:r w:rsidR="00404BF8">
              <w:rPr>
                <w:sz w:val="24"/>
              </w:rPr>
              <w:t>JavaScript</w:t>
            </w:r>
          </w:p>
          <w:p w14:paraId="28FCA3DD" w14:textId="77777777" w:rsidR="00141D0E" w:rsidRPr="00141D0E" w:rsidRDefault="00141D0E" w:rsidP="00141D0E">
            <w:bookmarkStart w:id="0" w:name="_GoBack"/>
            <w:bookmarkEnd w:id="0"/>
          </w:p>
          <w:p w14:paraId="7F2725AE" w14:textId="77777777" w:rsidR="00141D0E" w:rsidRPr="00141D0E" w:rsidRDefault="00141D0E" w:rsidP="00141D0E">
            <w:pPr>
              <w:jc w:val="right"/>
              <w:rPr>
                <w:b/>
              </w:rPr>
            </w:pPr>
            <w:r w:rsidRPr="00141D0E">
              <w:rPr>
                <w:b/>
              </w:rPr>
              <w:t>Data Structures and Algorithms</w:t>
            </w:r>
          </w:p>
          <w:p w14:paraId="1BDD8098" w14:textId="77777777" w:rsidR="00141D0E" w:rsidRPr="00141D0E" w:rsidRDefault="00141D0E" w:rsidP="00141D0E">
            <w:pPr>
              <w:rPr>
                <w:b/>
              </w:rPr>
            </w:pPr>
          </w:p>
          <w:p w14:paraId="2692ADAE" w14:textId="325FBE34" w:rsidR="0051090D" w:rsidRDefault="0051090D" w:rsidP="00702A99">
            <w:pPr>
              <w:pStyle w:val="TextLeft"/>
              <w:rPr>
                <w:sz w:val="24"/>
              </w:rPr>
            </w:pPr>
            <w:r w:rsidRPr="0051090D">
              <w:rPr>
                <w:b/>
                <w:sz w:val="24"/>
              </w:rPr>
              <w:t>Web Development</w:t>
            </w:r>
            <w:r w:rsidRPr="0051090D">
              <w:rPr>
                <w:sz w:val="24"/>
              </w:rPr>
              <w:t>: MERN Stack,</w:t>
            </w:r>
            <w:r w:rsidR="00B2613B">
              <w:rPr>
                <w:sz w:val="24"/>
              </w:rPr>
              <w:t xml:space="preserve"> HTML Canvas,</w:t>
            </w:r>
            <w:r w:rsidRPr="0051090D">
              <w:rPr>
                <w:sz w:val="24"/>
              </w:rPr>
              <w:t xml:space="preserve"> Java Servlet and JSP</w:t>
            </w:r>
          </w:p>
          <w:p w14:paraId="1E10AEC7" w14:textId="77777777" w:rsidR="00730EB7" w:rsidRPr="00730EB7" w:rsidRDefault="00730EB7" w:rsidP="00730EB7"/>
          <w:p w14:paraId="7751ABA9" w14:textId="77777777" w:rsidR="00702A99" w:rsidRDefault="0051090D" w:rsidP="0051090D">
            <w:pPr>
              <w:pStyle w:val="TextLeft"/>
              <w:rPr>
                <w:sz w:val="24"/>
              </w:rPr>
            </w:pPr>
            <w:r w:rsidRPr="0051090D">
              <w:rPr>
                <w:b/>
                <w:sz w:val="24"/>
              </w:rPr>
              <w:t>Databases</w:t>
            </w:r>
            <w:r w:rsidRPr="0051090D">
              <w:rPr>
                <w:sz w:val="24"/>
              </w:rPr>
              <w:t>: MySQL, MongoDB</w:t>
            </w:r>
            <w:r w:rsidR="00B2613B">
              <w:rPr>
                <w:sz w:val="24"/>
              </w:rPr>
              <w:t xml:space="preserve"> and</w:t>
            </w:r>
            <w:r w:rsidRPr="0051090D">
              <w:rPr>
                <w:sz w:val="24"/>
              </w:rPr>
              <w:t xml:space="preserve"> Firebase</w:t>
            </w:r>
          </w:p>
          <w:p w14:paraId="641DA754" w14:textId="28023255" w:rsidR="0051090D" w:rsidRPr="0051090D" w:rsidRDefault="0051090D" w:rsidP="0051090D">
            <w:pPr>
              <w:pStyle w:val="TextLeft"/>
            </w:pPr>
            <w:r>
              <w:t xml:space="preserve">  </w:t>
            </w:r>
          </w:p>
        </w:tc>
        <w:tc>
          <w:tcPr>
            <w:tcW w:w="7685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0A9276B" w14:textId="77777777" w:rsidR="000E1D44" w:rsidRDefault="0059635B" w:rsidP="00A77921">
            <w:pPr>
              <w:pStyle w:val="Heading2"/>
            </w:pPr>
            <w:r>
              <w:t>Projects and Experience</w:t>
            </w:r>
          </w:p>
          <w:p w14:paraId="545A0EE8" w14:textId="77777777" w:rsidR="00B2613B" w:rsidRDefault="00B2613B" w:rsidP="00B2613B">
            <w:pPr>
              <w:rPr>
                <w:b/>
              </w:rPr>
            </w:pPr>
            <w:r w:rsidRPr="00B2613B">
              <w:rPr>
                <w:b/>
              </w:rPr>
              <w:t>Web Development Internship | Internspedia</w:t>
            </w:r>
          </w:p>
          <w:p w14:paraId="1DFACEB9" w14:textId="77777777" w:rsidR="00141D0E" w:rsidRPr="00B2613B" w:rsidRDefault="00141D0E" w:rsidP="00B2613B">
            <w:pPr>
              <w:rPr>
                <w:b/>
              </w:rPr>
            </w:pPr>
          </w:p>
          <w:p w14:paraId="39D94D06" w14:textId="77777777" w:rsidR="00141D0E" w:rsidRDefault="00B2613B" w:rsidP="00B2613B">
            <w:pPr>
              <w:rPr>
                <w:sz w:val="22"/>
                <w:szCs w:val="22"/>
              </w:rPr>
            </w:pPr>
            <w:r w:rsidRPr="00B2613B">
              <w:rPr>
                <w:sz w:val="22"/>
                <w:szCs w:val="22"/>
              </w:rPr>
              <w:t>Works on the different projects of web development</w:t>
            </w:r>
            <w:r w:rsidR="00141D0E">
              <w:rPr>
                <w:sz w:val="22"/>
                <w:szCs w:val="22"/>
              </w:rPr>
              <w:t>.</w:t>
            </w:r>
          </w:p>
          <w:p w14:paraId="606CB366" w14:textId="77777777" w:rsidR="00B2613B" w:rsidRPr="00B2613B" w:rsidRDefault="00B2613B" w:rsidP="00B2613B">
            <w:pPr>
              <w:rPr>
                <w:sz w:val="22"/>
                <w:szCs w:val="22"/>
              </w:rPr>
            </w:pPr>
          </w:p>
          <w:p w14:paraId="452B3030" w14:textId="233B0426" w:rsidR="0059635B" w:rsidRPr="0072444C" w:rsidRDefault="0059635B" w:rsidP="0059635B">
            <w:pPr>
              <w:rPr>
                <w:b/>
              </w:rPr>
            </w:pPr>
            <w:r w:rsidRPr="0072444C">
              <w:rPr>
                <w:b/>
              </w:rPr>
              <w:t>Blogging Website</w:t>
            </w:r>
          </w:p>
          <w:p w14:paraId="24E47D00" w14:textId="77777777" w:rsidR="0059635B" w:rsidRDefault="0059635B" w:rsidP="0059635B"/>
          <w:p w14:paraId="6C9C417D" w14:textId="77777777" w:rsidR="0059635B" w:rsidRDefault="0059635B" w:rsidP="0059635B">
            <w:pPr>
              <w:rPr>
                <w:sz w:val="22"/>
                <w:szCs w:val="22"/>
              </w:rPr>
            </w:pPr>
            <w:r w:rsidRPr="0059635B">
              <w:rPr>
                <w:sz w:val="22"/>
                <w:szCs w:val="22"/>
              </w:rPr>
              <w:t xml:space="preserve">A blogging website </w:t>
            </w:r>
            <w:r w:rsidRPr="0072444C">
              <w:rPr>
                <w:b/>
                <w:sz w:val="22"/>
                <w:szCs w:val="22"/>
              </w:rPr>
              <w:t>for gathering the sustainable development ideas</w:t>
            </w:r>
            <w:r>
              <w:rPr>
                <w:sz w:val="22"/>
                <w:szCs w:val="22"/>
              </w:rPr>
              <w:t xml:space="preserve"> from the different peoples</w:t>
            </w:r>
            <w:r w:rsidR="0072444C">
              <w:rPr>
                <w:sz w:val="22"/>
                <w:szCs w:val="22"/>
              </w:rPr>
              <w:t xml:space="preserve"> so that they can be implemented </w:t>
            </w:r>
          </w:p>
          <w:p w14:paraId="4189461B" w14:textId="77777777" w:rsidR="0072444C" w:rsidRDefault="0072444C" w:rsidP="0059635B">
            <w:pPr>
              <w:rPr>
                <w:sz w:val="22"/>
                <w:szCs w:val="22"/>
              </w:rPr>
            </w:pPr>
          </w:p>
          <w:p w14:paraId="4A5350A6" w14:textId="77777777" w:rsidR="0072444C" w:rsidRPr="0072444C" w:rsidRDefault="0072444C" w:rsidP="0059635B">
            <w:pPr>
              <w:rPr>
                <w:b/>
              </w:rPr>
            </w:pPr>
            <w:r w:rsidRPr="0072444C">
              <w:rPr>
                <w:b/>
              </w:rPr>
              <w:t>Grab It Voucher App</w:t>
            </w:r>
          </w:p>
          <w:p w14:paraId="7949DE25" w14:textId="77777777" w:rsidR="0072444C" w:rsidRDefault="0072444C" w:rsidP="0059635B">
            <w:pPr>
              <w:rPr>
                <w:b/>
                <w:sz w:val="22"/>
                <w:szCs w:val="22"/>
              </w:rPr>
            </w:pPr>
          </w:p>
          <w:p w14:paraId="190D05CF" w14:textId="2F3418A4" w:rsidR="00867021" w:rsidRPr="00867021" w:rsidRDefault="0072444C" w:rsidP="008670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single page web application allows user to upload the </w:t>
            </w:r>
            <w:r w:rsidRPr="0072444C">
              <w:rPr>
                <w:b/>
                <w:sz w:val="22"/>
                <w:szCs w:val="22"/>
              </w:rPr>
              <w:t>unused voucher</w:t>
            </w:r>
            <w:r>
              <w:rPr>
                <w:sz w:val="22"/>
                <w:szCs w:val="22"/>
              </w:rPr>
              <w:t xml:space="preserve"> for helping the others to grab those vouchers.</w:t>
            </w:r>
          </w:p>
        </w:tc>
      </w:tr>
      <w:tr w:rsidR="000E1D44" w14:paraId="23A48A8F" w14:textId="77777777" w:rsidTr="00702A99">
        <w:trPr>
          <w:trHeight w:val="1581"/>
        </w:trPr>
        <w:tc>
          <w:tcPr>
            <w:tcW w:w="3761" w:type="dxa"/>
            <w:gridSpan w:val="2"/>
            <w:tcBorders>
              <w:right w:val="single" w:sz="18" w:space="0" w:color="648276" w:themeColor="accent5"/>
            </w:tcBorders>
          </w:tcPr>
          <w:p w14:paraId="2BFD701B" w14:textId="77777777" w:rsidR="00702A99" w:rsidRDefault="00702A99" w:rsidP="00702A99">
            <w:pPr>
              <w:jc w:val="right"/>
              <w:rPr>
                <w:b/>
              </w:rPr>
            </w:pPr>
            <w:r w:rsidRPr="00702A99">
              <w:rPr>
                <w:b/>
              </w:rPr>
              <w:t>Communication</w:t>
            </w:r>
          </w:p>
          <w:p w14:paraId="272677B7" w14:textId="77777777" w:rsidR="00867021" w:rsidRDefault="00702A99" w:rsidP="00867021">
            <w:pPr>
              <w:jc w:val="right"/>
              <w:rPr>
                <w:sz w:val="22"/>
                <w:szCs w:val="22"/>
              </w:rPr>
            </w:pPr>
            <w:r w:rsidRPr="00702A99">
              <w:rPr>
                <w:sz w:val="22"/>
                <w:szCs w:val="22"/>
              </w:rPr>
              <w:t>English, Hindi</w:t>
            </w:r>
          </w:p>
          <w:p w14:paraId="410984E3" w14:textId="4D5A9582" w:rsidR="00867021" w:rsidRPr="00867021" w:rsidRDefault="00867021" w:rsidP="00867021">
            <w:pPr>
              <w:jc w:val="right"/>
              <w:rPr>
                <w:sz w:val="22"/>
                <w:szCs w:val="22"/>
              </w:rPr>
            </w:pPr>
            <w:r>
              <w:rPr>
                <w:b/>
              </w:rPr>
              <w:t>Hobbies</w:t>
            </w:r>
          </w:p>
          <w:p w14:paraId="7D0E4350" w14:textId="7E0ABCEC" w:rsidR="00867021" w:rsidRPr="00867021" w:rsidRDefault="00867021" w:rsidP="00702A99">
            <w:pPr>
              <w:jc w:val="right"/>
            </w:pPr>
            <w:r>
              <w:t>Singing, Guitar, Coding, Art and Craft.</w:t>
            </w:r>
          </w:p>
        </w:tc>
        <w:tc>
          <w:tcPr>
            <w:tcW w:w="7685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7395D7C" w14:textId="77777777" w:rsidR="00B2613B" w:rsidRDefault="003A4AA0" w:rsidP="00B2613B">
            <w:pPr>
              <w:pStyle w:val="Heading2"/>
            </w:pPr>
            <w:sdt>
              <w:sdtPr>
                <w:id w:val="727186010"/>
                <w:placeholder>
                  <w:docPart w:val="FA3EC46748774A789C104841CFCA6BA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Leadership</w:t>
                </w:r>
              </w:sdtContent>
            </w:sdt>
            <w:r w:rsidR="00B2613B">
              <w:tab/>
            </w:r>
          </w:p>
          <w:p w14:paraId="4586EBEA" w14:textId="77777777" w:rsidR="00141D0E" w:rsidRDefault="00D5581F" w:rsidP="00141D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Having the quality of the leader and to represent the team for achieving the goals and complete the tasks to be performed.</w:t>
            </w:r>
          </w:p>
          <w:p w14:paraId="5EC4169E" w14:textId="29A11954" w:rsidR="00702A99" w:rsidRPr="00141D0E" w:rsidRDefault="00702A99" w:rsidP="00141D0E">
            <w:pPr>
              <w:rPr>
                <w:sz w:val="22"/>
                <w:szCs w:val="22"/>
              </w:rPr>
            </w:pPr>
          </w:p>
        </w:tc>
      </w:tr>
    </w:tbl>
    <w:p w14:paraId="7A645DA6" w14:textId="77777777" w:rsidR="00C55D85" w:rsidRDefault="00C55D85"/>
    <w:sectPr w:rsidR="00C55D85" w:rsidSect="00702A99">
      <w:pgSz w:w="12240" w:h="15840" w:code="1"/>
      <w:pgMar w:top="288" w:right="144" w:bottom="144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F2A32" w14:textId="77777777" w:rsidR="003A4AA0" w:rsidRDefault="003A4AA0" w:rsidP="00F316AD">
      <w:r>
        <w:separator/>
      </w:r>
    </w:p>
  </w:endnote>
  <w:endnote w:type="continuationSeparator" w:id="0">
    <w:p w14:paraId="2E6C4438" w14:textId="77777777" w:rsidR="003A4AA0" w:rsidRDefault="003A4AA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8AFC8" w14:textId="77777777" w:rsidR="003A4AA0" w:rsidRDefault="003A4AA0" w:rsidP="00F316AD">
      <w:r>
        <w:separator/>
      </w:r>
    </w:p>
  </w:footnote>
  <w:footnote w:type="continuationSeparator" w:id="0">
    <w:p w14:paraId="10567822" w14:textId="77777777" w:rsidR="003A4AA0" w:rsidRDefault="003A4AA0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576F"/>
    <w:multiLevelType w:val="hybridMultilevel"/>
    <w:tmpl w:val="0ECC1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384D"/>
    <w:multiLevelType w:val="hybridMultilevel"/>
    <w:tmpl w:val="203C2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A2CDB"/>
    <w:multiLevelType w:val="hybridMultilevel"/>
    <w:tmpl w:val="32B0D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0D"/>
    <w:rsid w:val="000E1D44"/>
    <w:rsid w:val="00111359"/>
    <w:rsid w:val="001230C2"/>
    <w:rsid w:val="00141D0E"/>
    <w:rsid w:val="0020696E"/>
    <w:rsid w:val="002356A2"/>
    <w:rsid w:val="002D12DA"/>
    <w:rsid w:val="003019B2"/>
    <w:rsid w:val="0034688D"/>
    <w:rsid w:val="003A4AA0"/>
    <w:rsid w:val="0040233B"/>
    <w:rsid w:val="00404BF8"/>
    <w:rsid w:val="0051090D"/>
    <w:rsid w:val="00511A6E"/>
    <w:rsid w:val="0057534A"/>
    <w:rsid w:val="0059635B"/>
    <w:rsid w:val="00605A5B"/>
    <w:rsid w:val="006C60E6"/>
    <w:rsid w:val="006E70D3"/>
    <w:rsid w:val="00702A99"/>
    <w:rsid w:val="0072444C"/>
    <w:rsid w:val="00730EB7"/>
    <w:rsid w:val="007B0F94"/>
    <w:rsid w:val="00867021"/>
    <w:rsid w:val="00892475"/>
    <w:rsid w:val="00966F79"/>
    <w:rsid w:val="00991C2C"/>
    <w:rsid w:val="00A77921"/>
    <w:rsid w:val="00B2613B"/>
    <w:rsid w:val="00B43654"/>
    <w:rsid w:val="00B575FB"/>
    <w:rsid w:val="00BB4BF0"/>
    <w:rsid w:val="00C1095A"/>
    <w:rsid w:val="00C24DD2"/>
    <w:rsid w:val="00C55D85"/>
    <w:rsid w:val="00CA2273"/>
    <w:rsid w:val="00CB712D"/>
    <w:rsid w:val="00CD50FD"/>
    <w:rsid w:val="00D47124"/>
    <w:rsid w:val="00D5581F"/>
    <w:rsid w:val="00DD5D7B"/>
    <w:rsid w:val="00EC1E4D"/>
    <w:rsid w:val="00EC2FED"/>
    <w:rsid w:val="00F316AD"/>
    <w:rsid w:val="00F4501B"/>
    <w:rsid w:val="00F7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66B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semiHidden/>
    <w:qFormat/>
    <w:rsid w:val="00C24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0C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0C2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10"/>
    <w:qFormat/>
    <w:rsid w:val="001230C2"/>
    <w:pPr>
      <w:spacing w:after="120" w:line="259" w:lineRule="auto"/>
    </w:pPr>
    <w:rPr>
      <w:rFonts w:eastAsiaTheme="minorEastAsia"/>
      <w:color w:val="aut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yaksha%20Verma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6BDBF484BA4997A6D8966A440C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104C5-0367-4988-820A-FF2843189DE3}"/>
      </w:docPartPr>
      <w:docPartBody>
        <w:p w:rsidR="00202832" w:rsidRDefault="00A93600">
          <w:pPr>
            <w:pStyle w:val="956BDBF484BA4997A6D8966A440C444E"/>
          </w:pPr>
          <w:r w:rsidRPr="00605A5B">
            <w:t>Contact</w:t>
          </w:r>
        </w:p>
      </w:docPartBody>
    </w:docPart>
    <w:docPart>
      <w:docPartPr>
        <w:name w:val="387F5D72F01C4A30BF661D7E06654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F281E-6BE3-48AE-8863-0B027F166271}"/>
      </w:docPartPr>
      <w:docPartBody>
        <w:p w:rsidR="00202832" w:rsidRDefault="00A93600">
          <w:pPr>
            <w:pStyle w:val="387F5D72F01C4A30BF661D7E0665489C"/>
          </w:pPr>
          <w:r w:rsidRPr="00605A5B">
            <w:t>Objective</w:t>
          </w:r>
        </w:p>
      </w:docPartBody>
    </w:docPart>
    <w:docPart>
      <w:docPartPr>
        <w:name w:val="F36142C8C60E42A5BFD8F40C2FFCE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B67C3-40A1-4A0D-AC01-BE3738742710}"/>
      </w:docPartPr>
      <w:docPartBody>
        <w:p w:rsidR="00202832" w:rsidRDefault="00A93600">
          <w:pPr>
            <w:pStyle w:val="F36142C8C60E42A5BFD8F40C2FFCE6D5"/>
          </w:pPr>
          <w:r>
            <w:t>Education</w:t>
          </w:r>
        </w:p>
      </w:docPartBody>
    </w:docPart>
    <w:docPart>
      <w:docPartPr>
        <w:name w:val="2E4D65FD91EC4E1282661CDEDFE4A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44AA5-8676-42E1-8371-32901A286EB8}"/>
      </w:docPartPr>
      <w:docPartBody>
        <w:p w:rsidR="00202832" w:rsidRDefault="00A93600">
          <w:pPr>
            <w:pStyle w:val="2E4D65FD91EC4E1282661CDEDFE4A994"/>
          </w:pPr>
          <w:r w:rsidRPr="000E1D44">
            <w:t>Key Skills</w:t>
          </w:r>
        </w:p>
      </w:docPartBody>
    </w:docPart>
    <w:docPart>
      <w:docPartPr>
        <w:name w:val="FA3EC46748774A789C104841CFCA6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B37BE-7AF5-41FF-A726-1CF8E7B694C9}"/>
      </w:docPartPr>
      <w:docPartBody>
        <w:p w:rsidR="00202832" w:rsidRDefault="00A93600">
          <w:pPr>
            <w:pStyle w:val="FA3EC46748774A789C104841CFCA6BAE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E4"/>
    <w:rsid w:val="00202832"/>
    <w:rsid w:val="002312E2"/>
    <w:rsid w:val="00813157"/>
    <w:rsid w:val="00A93600"/>
    <w:rsid w:val="00BC00E4"/>
    <w:rsid w:val="00C32B2F"/>
    <w:rsid w:val="00D1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013316FE14C1687FF73F7023C2954">
    <w:name w:val="7E7013316FE14C1687FF73F7023C2954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80727CF501384F4ABB6BBD4E0ADAEB86">
    <w:name w:val="80727CF501384F4ABB6BBD4E0ADAEB86"/>
  </w:style>
  <w:style w:type="paragraph" w:customStyle="1" w:styleId="C45E7C578933473B941F82C04E4F9C92">
    <w:name w:val="C45E7C578933473B941F82C04E4F9C92"/>
  </w:style>
  <w:style w:type="paragraph" w:customStyle="1" w:styleId="956BDBF484BA4997A6D8966A440C444E">
    <w:name w:val="956BDBF484BA4997A6D8966A440C444E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61AD11AED586431AA5085E15830AF450">
    <w:name w:val="61AD11AED586431AA5085E15830AF450"/>
  </w:style>
  <w:style w:type="paragraph" w:customStyle="1" w:styleId="E93876592055481699AEE4509CB6D146">
    <w:name w:val="E93876592055481699AEE4509CB6D146"/>
  </w:style>
  <w:style w:type="paragraph" w:customStyle="1" w:styleId="0C69F8D19C1A4F5998E92C2D8C39D608">
    <w:name w:val="0C69F8D19C1A4F5998E92C2D8C39D608"/>
  </w:style>
  <w:style w:type="paragraph" w:customStyle="1" w:styleId="387F5D72F01C4A30BF661D7E0665489C">
    <w:name w:val="387F5D72F01C4A30BF661D7E0665489C"/>
  </w:style>
  <w:style w:type="paragraph" w:customStyle="1" w:styleId="C8ECCADFB29B49E699F4605608528CBE">
    <w:name w:val="C8ECCADFB29B49E699F4605608528CBE"/>
  </w:style>
  <w:style w:type="paragraph" w:customStyle="1" w:styleId="F36142C8C60E42A5BFD8F40C2FFCE6D5">
    <w:name w:val="F36142C8C60E42A5BFD8F40C2FFCE6D5"/>
  </w:style>
  <w:style w:type="paragraph" w:customStyle="1" w:styleId="EC7CC3533BBE4195B6CC3AB7F6B869A7">
    <w:name w:val="EC7CC3533BBE4195B6CC3AB7F6B869A7"/>
  </w:style>
  <w:style w:type="paragraph" w:customStyle="1" w:styleId="6B7F894680584F9D80C12F9CD672858D">
    <w:name w:val="6B7F894680584F9D80C12F9CD672858D"/>
  </w:style>
  <w:style w:type="paragraph" w:customStyle="1" w:styleId="2472DDE82D134B059511228734380318">
    <w:name w:val="2472DDE82D134B059511228734380318"/>
  </w:style>
  <w:style w:type="paragraph" w:customStyle="1" w:styleId="D8C49B31551F48438430238A680C66F2">
    <w:name w:val="D8C49B31551F48438430238A680C66F2"/>
  </w:style>
  <w:style w:type="paragraph" w:customStyle="1" w:styleId="B96F5E8AEBC34771A85A763DCC8B6A13">
    <w:name w:val="B96F5E8AEBC34771A85A763DCC8B6A13"/>
  </w:style>
  <w:style w:type="paragraph" w:customStyle="1" w:styleId="52E67C2FC375411585D5B32DD56BC899">
    <w:name w:val="52E67C2FC375411585D5B32DD56BC899"/>
  </w:style>
  <w:style w:type="paragraph" w:customStyle="1" w:styleId="DBFED745272647A59A766933BAEB203A">
    <w:name w:val="DBFED745272647A59A766933BAEB203A"/>
  </w:style>
  <w:style w:type="paragraph" w:customStyle="1" w:styleId="F5A076D2D9C0491BA8F1632B0594DE02">
    <w:name w:val="F5A076D2D9C0491BA8F1632B0594DE02"/>
  </w:style>
  <w:style w:type="paragraph" w:customStyle="1" w:styleId="DC051A41FDDF4826A706617C29AD6981">
    <w:name w:val="DC051A41FDDF4826A706617C29AD6981"/>
  </w:style>
  <w:style w:type="paragraph" w:customStyle="1" w:styleId="420824B3004044F896D76165978F4C3C">
    <w:name w:val="420824B3004044F896D76165978F4C3C"/>
  </w:style>
  <w:style w:type="paragraph" w:customStyle="1" w:styleId="A2E92CB74A1D44C289180FC92CA0FE7E">
    <w:name w:val="A2E92CB74A1D44C289180FC92CA0FE7E"/>
  </w:style>
  <w:style w:type="paragraph" w:customStyle="1" w:styleId="C024C71287C542EE9DAFF69C3BA5222C">
    <w:name w:val="C024C71287C542EE9DAFF69C3BA5222C"/>
  </w:style>
  <w:style w:type="paragraph" w:customStyle="1" w:styleId="E081DB8FCBAA453AAB79FA3D82894998">
    <w:name w:val="E081DB8FCBAA453AAB79FA3D82894998"/>
  </w:style>
  <w:style w:type="paragraph" w:customStyle="1" w:styleId="08EC8A9C91B94F34B9BDA495D7969628">
    <w:name w:val="08EC8A9C91B94F34B9BDA495D7969628"/>
  </w:style>
  <w:style w:type="paragraph" w:customStyle="1" w:styleId="A89A401689C84D4A9B85E34EF84FCD22">
    <w:name w:val="A89A401689C84D4A9B85E34EF84FCD22"/>
  </w:style>
  <w:style w:type="paragraph" w:customStyle="1" w:styleId="2E4D65FD91EC4E1282661CDEDFE4A994">
    <w:name w:val="2E4D65FD91EC4E1282661CDEDFE4A994"/>
  </w:style>
  <w:style w:type="paragraph" w:customStyle="1" w:styleId="C8E141EED1984F5599B50680CD4F1324">
    <w:name w:val="C8E141EED1984F5599B50680CD4F1324"/>
  </w:style>
  <w:style w:type="paragraph" w:customStyle="1" w:styleId="DCCDA9B2C3784DA3866A03469A64D74A">
    <w:name w:val="DCCDA9B2C3784DA3866A03469A64D74A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F006FA6F387045D89C2773F919D0AD48">
    <w:name w:val="F006FA6F387045D89C2773F919D0AD48"/>
  </w:style>
  <w:style w:type="paragraph" w:customStyle="1" w:styleId="FA3EC46748774A789C104841CFCA6BAE">
    <w:name w:val="FA3EC46748774A789C104841CFCA6BAE"/>
  </w:style>
  <w:style w:type="paragraph" w:customStyle="1" w:styleId="CE9C9004C1044149835F59DA13D6F711">
    <w:name w:val="CE9C9004C1044149835F59DA13D6F711"/>
  </w:style>
  <w:style w:type="paragraph" w:customStyle="1" w:styleId="83D200DD9C1F4BF4A4A36D754A1F8CAE">
    <w:name w:val="83D200DD9C1F4BF4A4A36D754A1F8CAE"/>
  </w:style>
  <w:style w:type="paragraph" w:customStyle="1" w:styleId="D1D84E6B5CBD479CBC40D36A53EF2F37">
    <w:name w:val="D1D84E6B5CBD479CBC40D36A53EF2F37"/>
  </w:style>
  <w:style w:type="paragraph" w:customStyle="1" w:styleId="01D2F3A385DF4698A27D6B35565A9E12">
    <w:name w:val="01D2F3A385DF4698A27D6B35565A9E12"/>
    <w:rsid w:val="00BC00E4"/>
  </w:style>
  <w:style w:type="paragraph" w:customStyle="1" w:styleId="B371E708255C4562B240586236460D7B">
    <w:name w:val="B371E708255C4562B240586236460D7B"/>
    <w:rsid w:val="00BC00E4"/>
  </w:style>
  <w:style w:type="paragraph" w:customStyle="1" w:styleId="372D4D22307140E99211F5A4866E782D">
    <w:name w:val="372D4D22307140E99211F5A4866E782D"/>
    <w:rsid w:val="00BC00E4"/>
  </w:style>
  <w:style w:type="paragraph" w:customStyle="1" w:styleId="65225826770D4573A79A2A6657F7D34E">
    <w:name w:val="65225826770D4573A79A2A6657F7D34E"/>
    <w:rsid w:val="00BC00E4"/>
  </w:style>
  <w:style w:type="paragraph" w:customStyle="1" w:styleId="A6B3E11DBA074204BB5956DF1CA4C9BC">
    <w:name w:val="A6B3E11DBA074204BB5956DF1CA4C9BC"/>
    <w:rsid w:val="00202832"/>
  </w:style>
  <w:style w:type="paragraph" w:customStyle="1" w:styleId="532CE9C8D27E4F1C85C670FEDAAED161">
    <w:name w:val="532CE9C8D27E4F1C85C670FEDAAED161"/>
    <w:rsid w:val="00202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2023-05-07T04:47:00Z</dcterms:created>
  <dcterms:modified xsi:type="dcterms:W3CDTF">2023-06-07T03:43:00Z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